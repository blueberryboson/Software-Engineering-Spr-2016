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7F124" w14:textId="77777777" w:rsidR="00B75332" w:rsidRDefault="009848FF">
      <w:pPr>
        <w:pStyle w:val="Title"/>
      </w:pPr>
      <w:sdt>
        <w:sdtPr>
          <w:id w:val="745540532"/>
          <w:placeholder>
            <w:docPart w:val="C6D599B6C29D4DB7B2C6044F927FF68A"/>
          </w:placeholder>
          <w15:appearance w15:val="hidden"/>
        </w:sdtPr>
        <w:sdtEndPr/>
        <w:sdtContent>
          <w:r w:rsidR="000806C0">
            <w:t>Open Classes SE Group</w:t>
          </w:r>
        </w:sdtContent>
      </w:sdt>
      <w:r w:rsidR="00522300">
        <w:t xml:space="preserve"> |MINUTES</w:t>
      </w:r>
    </w:p>
    <w:p w14:paraId="2AFAE5C5" w14:textId="77777777" w:rsidR="00B75332" w:rsidRDefault="00522300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1D7C9EED571B41B69B58FF7FBD90ED9F"/>
          </w:placeholder>
          <w:date w:fullDate="2016-01-26T15:0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806C0">
            <w:rPr>
              <w:rStyle w:val="SubtleEmphasis"/>
            </w:rPr>
            <w:t>1/26/2016 3:05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158E7D4072034697962010522DD4C06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806C0">
            <w:rPr>
              <w:rStyle w:val="SubtleEmphasis"/>
            </w:rPr>
            <w:t>BO 320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B75332" w14:paraId="63F63DE2" w14:textId="77777777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B75332" w14:paraId="24EBE54C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764D7B6C" w14:textId="77777777" w:rsidR="00B75332" w:rsidRDefault="00522300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974F8C93CD8A457C8C1C238842321695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1584DBAB" w14:textId="77777777" w:rsidR="00B75332" w:rsidRDefault="000806C0" w:rsidP="000806C0">
                      <w:pPr>
                        <w:spacing w:after="0"/>
                      </w:pPr>
                      <w:r>
                        <w:t xml:space="preserve">Dr. </w:t>
                      </w:r>
                      <w:proofErr w:type="spellStart"/>
                      <w:r>
                        <w:t>Stringfellow</w:t>
                      </w:r>
                      <w:proofErr w:type="spellEnd"/>
                    </w:p>
                  </w:tc>
                </w:sdtContent>
              </w:sdt>
            </w:tr>
            <w:tr w:rsidR="00B75332" w14:paraId="3EA677E3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08C8549A" w14:textId="77777777" w:rsidR="00B75332" w:rsidRDefault="00522300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F043986641D45A7981B404E3C881A26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08625012" w14:textId="77777777" w:rsidR="00B75332" w:rsidRDefault="000806C0" w:rsidP="000806C0">
                      <w:pPr>
                        <w:spacing w:after="0"/>
                      </w:pPr>
                      <w:r>
                        <w:t>Initial Group Meeting</w:t>
                      </w:r>
                    </w:p>
                  </w:tc>
                </w:sdtContent>
              </w:sdt>
            </w:tr>
            <w:tr w:rsidR="00B75332" w14:paraId="63607EBF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135225E5" w14:textId="77777777" w:rsidR="00B75332" w:rsidRDefault="00522300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974F8C93CD8A457C8C1C238842321695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51848148" w14:textId="77777777" w:rsidR="00B75332" w:rsidRDefault="000806C0" w:rsidP="000806C0">
                      <w:pPr>
                        <w:spacing w:after="0"/>
                      </w:pPr>
                      <w:r>
                        <w:t>NA</w:t>
                      </w:r>
                    </w:p>
                  </w:tc>
                </w:sdtContent>
              </w:sdt>
            </w:tr>
            <w:tr w:rsidR="00B75332" w14:paraId="0F129280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07EB4C31" w14:textId="77777777" w:rsidR="00B75332" w:rsidRDefault="00522300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974F8C93CD8A457C8C1C238842321695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68D6AF5E" w14:textId="77777777" w:rsidR="00B75332" w:rsidRDefault="000806C0" w:rsidP="000806C0">
                      <w:pPr>
                        <w:spacing w:after="0"/>
                      </w:pPr>
                      <w:r>
                        <w:t>Amy Knowles</w:t>
                      </w:r>
                    </w:p>
                  </w:tc>
                </w:sdtContent>
              </w:sdt>
            </w:tr>
            <w:tr w:rsidR="00B75332" w14:paraId="151B4C84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568AFACF" w14:textId="77777777" w:rsidR="00B75332" w:rsidRDefault="00522300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974F8C93CD8A457C8C1C238842321695"/>
                    </w:placeholder>
                    <w15:appearance w15:val="hidden"/>
                  </w:sdtPr>
                  <w:sdtEndPr/>
                  <w:sdtContent>
                    <w:p w14:paraId="2CC4CDE3" w14:textId="77777777" w:rsidR="00B75332" w:rsidRDefault="000806C0" w:rsidP="000806C0">
                      <w:pPr>
                        <w:spacing w:after="0"/>
                      </w:pPr>
                      <w:r>
                        <w:t>NA</w:t>
                      </w:r>
                    </w:p>
                  </w:sdtContent>
                </w:sdt>
              </w:tc>
            </w:tr>
          </w:tbl>
          <w:p w14:paraId="53532FA1" w14:textId="77777777" w:rsidR="00B75332" w:rsidRDefault="00B75332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B75332" w14:paraId="714E3AE1" w14:textId="77777777">
              <w:tc>
                <w:tcPr>
                  <w:tcW w:w="5361" w:type="dxa"/>
                </w:tcPr>
                <w:p w14:paraId="39571EDC" w14:textId="77777777" w:rsidR="00B75332" w:rsidRDefault="00522300">
                  <w:pPr>
                    <w:spacing w:after="0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AA2C4B6D4EBF42C9BC8C0F9B5939CF25"/>
                    </w:placeholder>
                    <w15:appearance w15:val="hidden"/>
                  </w:sdtPr>
                  <w:sdtEndPr/>
                  <w:sdtContent>
                    <w:p w14:paraId="5E47C2EC" w14:textId="77777777" w:rsidR="000806C0" w:rsidRDefault="000806C0" w:rsidP="000806C0">
                      <w:pPr>
                        <w:spacing w:after="0"/>
                      </w:pPr>
                      <w:r>
                        <w:t xml:space="preserve">Steven </w:t>
                      </w:r>
                      <w:proofErr w:type="spellStart"/>
                      <w:r>
                        <w:t>Kundert</w:t>
                      </w:r>
                      <w:proofErr w:type="spellEnd"/>
                    </w:p>
                    <w:p w14:paraId="020DD23F" w14:textId="77777777" w:rsidR="000806C0" w:rsidRDefault="000806C0" w:rsidP="000806C0">
                      <w:pPr>
                        <w:spacing w:after="0"/>
                      </w:pPr>
                      <w:proofErr w:type="spellStart"/>
                      <w:r>
                        <w:t>Vaisali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Namburi</w:t>
                      </w:r>
                      <w:proofErr w:type="spellEnd"/>
                    </w:p>
                    <w:p w14:paraId="67476DB0" w14:textId="77777777" w:rsidR="000806C0" w:rsidRDefault="000806C0" w:rsidP="000806C0">
                      <w:pPr>
                        <w:spacing w:after="0"/>
                      </w:pPr>
                      <w:proofErr w:type="spellStart"/>
                      <w:r>
                        <w:t>Yashwanth</w:t>
                      </w:r>
                      <w:proofErr w:type="spellEnd"/>
                      <w:r>
                        <w:t xml:space="preserve"> Reddy </w:t>
                      </w:r>
                      <w:proofErr w:type="spellStart"/>
                      <w:r>
                        <w:t>Muddireddy</w:t>
                      </w:r>
                      <w:proofErr w:type="spellEnd"/>
                    </w:p>
                    <w:p w14:paraId="3A47D8A0" w14:textId="77777777" w:rsidR="00B75332" w:rsidRDefault="000806C0" w:rsidP="000806C0">
                      <w:pPr>
                        <w:spacing w:after="0"/>
                      </w:pPr>
                      <w:r>
                        <w:t>Amy Knowles</w:t>
                      </w:r>
                    </w:p>
                  </w:sdtContent>
                </w:sdt>
              </w:tc>
            </w:tr>
          </w:tbl>
          <w:p w14:paraId="6135B1E3" w14:textId="77777777" w:rsidR="00B75332" w:rsidRDefault="00B75332">
            <w:pPr>
              <w:spacing w:after="0"/>
            </w:pPr>
          </w:p>
        </w:tc>
      </w:tr>
    </w:tbl>
    <w:p w14:paraId="78B100EF" w14:textId="77777777" w:rsidR="00B75332" w:rsidRDefault="00522300">
      <w:pPr>
        <w:pStyle w:val="Heading1"/>
      </w:pPr>
      <w:r>
        <w:t>Agenda topics</w:t>
      </w:r>
    </w:p>
    <w:p w14:paraId="397DB800" w14:textId="77777777" w:rsidR="00B75332" w:rsidRDefault="00522300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D0C94F3CFE4D4F7BA9E16165446889E7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6B2D50E815F34CB490AD657D46FF650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806C0">
            <w:rPr>
              <w:rStyle w:val="SubtleEmphasis"/>
            </w:rPr>
            <w:t>Contact Info Share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D486C5AAAF8A4D6FA644EFBCAF9DE007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806C0">
            <w:rPr>
              <w:rStyle w:val="SubtleEmphasis"/>
            </w:rPr>
            <w:t>[Name]</w:t>
          </w:r>
        </w:sdtContent>
      </w:sdt>
    </w:p>
    <w:p w14:paraId="2708B67D" w14:textId="17B93129" w:rsidR="00B75332" w:rsidRDefault="00522300" w:rsidP="00880789">
      <w:r>
        <w:t>Discussion</w:t>
      </w:r>
      <w:r w:rsidR="000806C0">
        <w:t>:</w:t>
      </w:r>
      <w:r>
        <w:t xml:space="preserve"> </w:t>
      </w:r>
      <w:sdt>
        <w:sdtPr>
          <w:id w:val="983351720"/>
          <w:placeholder>
            <w:docPart w:val="B32CA1D5DAE54E169288C2C195C296B0"/>
          </w:placeholder>
          <w15:appearance w15:val="hidden"/>
        </w:sdtPr>
        <w:sdtEndPr/>
        <w:sdtContent>
          <w:r w:rsidR="000806C0">
            <w:t xml:space="preserve">Create a broadcast list in WhatsApp with all group members.  Individual contact information will be disseminated via an image of the document created in class through the WhatsApp broadcast list.  </w:t>
          </w:r>
          <w:r w:rsidR="00880789">
            <w:t xml:space="preserve">Creation of a </w:t>
          </w:r>
          <w:proofErr w:type="spellStart"/>
          <w:r w:rsidR="00880789">
            <w:t>github</w:t>
          </w:r>
          <w:proofErr w:type="spellEnd"/>
          <w:r w:rsidR="00880789">
            <w:t xml:space="preserve"> repository </w:t>
          </w:r>
          <w:r w:rsidR="008729D7">
            <w:t xml:space="preserve">for storage of code and other documentation </w:t>
          </w:r>
          <w:r w:rsidR="00880789">
            <w:t>was also discussed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B75332" w14:paraId="674F2940" w14:textId="77777777">
        <w:trPr>
          <w:tblHeader/>
        </w:trPr>
        <w:tc>
          <w:tcPr>
            <w:tcW w:w="6300" w:type="dxa"/>
          </w:tcPr>
          <w:p w14:paraId="144D8EC3" w14:textId="77777777" w:rsidR="00B75332" w:rsidRDefault="00522300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14:paraId="7E6A8EE6" w14:textId="77777777" w:rsidR="00B75332" w:rsidRDefault="00522300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14:paraId="58F9195F" w14:textId="77777777" w:rsidR="00B75332" w:rsidRDefault="00522300">
            <w:pPr>
              <w:pStyle w:val="Heading2"/>
              <w:spacing w:after="0"/>
            </w:pPr>
            <w:r>
              <w:t>Deadline</w:t>
            </w:r>
            <w:r w:rsidR="00880789">
              <w:t>/Completion</w:t>
            </w:r>
          </w:p>
        </w:tc>
      </w:tr>
      <w:tr w:rsidR="00B75332" w14:paraId="21105AD8" w14:textId="77777777">
        <w:sdt>
          <w:sdtPr>
            <w:id w:val="-2051980392"/>
            <w:placeholder>
              <w:docPart w:val="423E4930217847D7AE2A3A7818566150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14:paraId="62EE70FD" w14:textId="77777777" w:rsidR="00B75332" w:rsidRDefault="00880789" w:rsidP="00880789">
                <w:pPr>
                  <w:spacing w:after="0"/>
                </w:pPr>
                <w:r>
                  <w:t>Create WhatsApp broadcast list</w:t>
                </w:r>
              </w:p>
            </w:tc>
          </w:sdtContent>
        </w:sdt>
        <w:sdt>
          <w:sdtPr>
            <w:id w:val="1861236787"/>
            <w:placeholder>
              <w:docPart w:val="F19EAE535AD948A99EB2DCE9C34872DD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14:paraId="70717399" w14:textId="77777777" w:rsidR="00B75332" w:rsidRDefault="00880789" w:rsidP="00880789">
                <w:pPr>
                  <w:spacing w:after="0"/>
                </w:pPr>
                <w:proofErr w:type="spellStart"/>
                <w:r>
                  <w:t>Yashwanth</w:t>
                </w:r>
                <w:proofErr w:type="spellEnd"/>
              </w:p>
            </w:tc>
          </w:sdtContent>
        </w:sdt>
        <w:sdt>
          <w:sdtPr>
            <w:id w:val="1322465947"/>
            <w:placeholder>
              <w:docPart w:val="58922F2F4D63463C8F319DE4FE0F0AAD"/>
            </w:placeholder>
            <w:date w:fullDate="2016-01-26T15:36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4B6C9EAE" w14:textId="77777777" w:rsidR="00B75332" w:rsidRDefault="00880789">
                <w:pPr>
                  <w:spacing w:after="0"/>
                </w:pPr>
                <w:r>
                  <w:t>1/26/2016 3:36 PM</w:t>
                </w:r>
              </w:p>
            </w:tc>
          </w:sdtContent>
        </w:sdt>
      </w:tr>
      <w:tr w:rsidR="00B75332" w14:paraId="0189D5B1" w14:textId="77777777">
        <w:sdt>
          <w:sdtPr>
            <w:id w:val="1997984982"/>
            <w:placeholder>
              <w:docPart w:val="423E4930217847D7AE2A3A7818566150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14:paraId="0B79DDF3" w14:textId="77777777" w:rsidR="00B75332" w:rsidRDefault="00880789" w:rsidP="00880789">
                <w:pPr>
                  <w:spacing w:after="0"/>
                </w:pPr>
                <w:r>
                  <w:t>Send image of contact info via WhatsApp broadcast list</w:t>
                </w:r>
              </w:p>
            </w:tc>
          </w:sdtContent>
        </w:sdt>
        <w:sdt>
          <w:sdtPr>
            <w:id w:val="2122103617"/>
            <w:placeholder>
              <w:docPart w:val="F19EAE535AD948A99EB2DCE9C34872DD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14:paraId="5D445FB5" w14:textId="77777777" w:rsidR="00B75332" w:rsidRDefault="00880789" w:rsidP="00880789">
                <w:pPr>
                  <w:spacing w:after="0"/>
                </w:pPr>
                <w:r>
                  <w:t>Amy</w:t>
                </w:r>
              </w:p>
            </w:tc>
          </w:sdtContent>
        </w:sdt>
        <w:sdt>
          <w:sdtPr>
            <w:id w:val="-2087677128"/>
            <w:placeholder>
              <w:docPart w:val="58922F2F4D63463C8F319DE4FE0F0AAD"/>
            </w:placeholder>
            <w:date w:fullDate="2016-01-26T23:0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231897F2" w14:textId="77777777" w:rsidR="00B75332" w:rsidRDefault="00880789" w:rsidP="00880789">
                <w:pPr>
                  <w:spacing w:after="0"/>
                </w:pPr>
                <w:r>
                  <w:t>1/26/2016 11:00 PM</w:t>
                </w:r>
              </w:p>
            </w:tc>
          </w:sdtContent>
        </w:sdt>
      </w:tr>
    </w:tbl>
    <w:p w14:paraId="1FD79250" w14:textId="77777777" w:rsidR="00B75332" w:rsidRDefault="00522300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825570311"/>
          <w:placeholder>
            <w:docPart w:val="D0C94F3CFE4D4F7BA9E16165446889E7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55380706"/>
          <w:placeholder>
            <w:docPart w:val="6B2D50E815F34CB490AD657D46FF650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19673B">
            <w:rPr>
              <w:rStyle w:val="SubtleEmphasis"/>
            </w:rPr>
            <w:t>Meeting Times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396180210"/>
          <w:placeholder>
            <w:docPart w:val="D486C5AAAF8A4D6FA644EFBCAF9DE007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[Name]</w:t>
          </w:r>
        </w:sdtContent>
      </w:sdt>
    </w:p>
    <w:p w14:paraId="2C14C495" w14:textId="77777777" w:rsidR="00B75332" w:rsidRDefault="0019673B" w:rsidP="0019673B">
      <w:r>
        <w:t>Discussion: An attempt was made to avoid standing meetings on Mondays and Fridays.  After a short discussion we decided to meet on Wednesdays @ 11:00 in BO 120.  The first meeting will be 2016 January 27 @ 11:00 in BO 120.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B75332" w14:paraId="2D00F1E5" w14:textId="77777777">
        <w:trPr>
          <w:tblHeader/>
        </w:trPr>
        <w:tc>
          <w:tcPr>
            <w:tcW w:w="6300" w:type="dxa"/>
          </w:tcPr>
          <w:p w14:paraId="33C64BFA" w14:textId="77777777" w:rsidR="00B75332" w:rsidRDefault="00522300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14:paraId="595D8EB9" w14:textId="77777777" w:rsidR="00B75332" w:rsidRDefault="00522300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14:paraId="753929AE" w14:textId="77777777" w:rsidR="00B75332" w:rsidRDefault="00522300">
            <w:pPr>
              <w:pStyle w:val="Heading2"/>
              <w:spacing w:after="0"/>
            </w:pPr>
            <w:r>
              <w:t>Deadline</w:t>
            </w:r>
            <w:r w:rsidR="0019673B">
              <w:t>/Completion</w:t>
            </w:r>
          </w:p>
        </w:tc>
      </w:tr>
      <w:tr w:rsidR="00B75332" w14:paraId="33A89223" w14:textId="77777777">
        <w:sdt>
          <w:sdtPr>
            <w:id w:val="-1863120503"/>
            <w:placeholder>
              <w:docPart w:val="423E4930217847D7AE2A3A7818566150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14:paraId="184CB76F" w14:textId="77777777" w:rsidR="00B75332" w:rsidRDefault="0019673B" w:rsidP="0019673B">
                <w:pPr>
                  <w:spacing w:after="0"/>
                </w:pPr>
                <w:r>
                  <w:t>First meeting scheduled</w:t>
                </w:r>
              </w:p>
            </w:tc>
          </w:sdtContent>
        </w:sdt>
        <w:sdt>
          <w:sdtPr>
            <w:id w:val="280078086"/>
            <w:placeholder>
              <w:docPart w:val="F19EAE535AD948A99EB2DCE9C34872DD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14:paraId="5225DD9D" w14:textId="77777777" w:rsidR="00B75332" w:rsidRDefault="00843CAE" w:rsidP="00843CAE">
                <w:pPr>
                  <w:spacing w:after="0"/>
                </w:pPr>
                <w:r>
                  <w:t>Discussion</w:t>
                </w:r>
              </w:p>
            </w:tc>
          </w:sdtContent>
        </w:sdt>
        <w:sdt>
          <w:sdtPr>
            <w:id w:val="-175120888"/>
            <w:placeholder>
              <w:docPart w:val="58922F2F4D63463C8F319DE4FE0F0AAD"/>
            </w:placeholder>
            <w:date w:fullDate="2016-01-27T11:0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11B3A408" w14:textId="77777777" w:rsidR="00B75332" w:rsidRDefault="0019673B">
                <w:pPr>
                  <w:spacing w:after="0"/>
                </w:pPr>
                <w:r>
                  <w:t>1/27/2016 11:00 AM</w:t>
                </w:r>
              </w:p>
            </w:tc>
          </w:sdtContent>
        </w:sdt>
      </w:tr>
    </w:tbl>
    <w:p w14:paraId="64FB0A46" w14:textId="77777777" w:rsidR="00B75332" w:rsidRDefault="00522300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787192814"/>
          <w:placeholder>
            <w:docPart w:val="D0C94F3CFE4D4F7BA9E16165446889E7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1436948575"/>
          <w:placeholder>
            <w:docPart w:val="6B2D50E815F34CB490AD657D46FF650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843CAE">
            <w:rPr>
              <w:rStyle w:val="SubtleEmphasis"/>
            </w:rPr>
            <w:t>Project Choice &amp; Language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824712874"/>
          <w:placeholder>
            <w:docPart w:val="D486C5AAAF8A4D6FA644EFBCAF9DE007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[Name]</w:t>
          </w:r>
        </w:sdtContent>
      </w:sdt>
    </w:p>
    <w:p w14:paraId="0DC61D2A" w14:textId="77777777" w:rsidR="00B75332" w:rsidRDefault="00843CAE" w:rsidP="00843CAE">
      <w:r>
        <w:t xml:space="preserve">Discussion: Steven and </w:t>
      </w:r>
      <w:proofErr w:type="spellStart"/>
      <w:r>
        <w:t>Yashwanth</w:t>
      </w:r>
      <w:proofErr w:type="spellEnd"/>
      <w:r>
        <w:t xml:space="preserve"> opened discussion with their preference for the Open Classes project.  </w:t>
      </w:r>
      <w:proofErr w:type="spellStart"/>
      <w:r>
        <w:t>Vaisali</w:t>
      </w:r>
      <w:proofErr w:type="spellEnd"/>
      <w:r>
        <w:t xml:space="preserve"> and Amy agreed.  Team proposed their choice to Dr. </w:t>
      </w:r>
      <w:proofErr w:type="spellStart"/>
      <w:r>
        <w:t>Stringfellow</w:t>
      </w:r>
      <w:proofErr w:type="spellEnd"/>
      <w:r>
        <w:t xml:space="preserve"> and she accepted.  Since this project deals mainly </w:t>
      </w:r>
      <w:bookmarkStart w:id="0" w:name="_GoBack"/>
      <w:bookmarkEnd w:id="0"/>
      <w:r>
        <w:t xml:space="preserve">with processing text strings and the customer requested a GUI, the team concluded that Java would work well for those requirements.  </w:t>
      </w:r>
      <w:proofErr w:type="spellStart"/>
      <w:r>
        <w:t>Vaisali</w:t>
      </w:r>
      <w:proofErr w:type="spellEnd"/>
      <w:r>
        <w:t xml:space="preserve"> and </w:t>
      </w:r>
      <w:proofErr w:type="spellStart"/>
      <w:r>
        <w:t>Yashwanth</w:t>
      </w:r>
      <w:proofErr w:type="spellEnd"/>
      <w:r>
        <w:t xml:space="preserve"> are very familiar with Java, Amy is currently learning Java for the SEE project, and Stephen had learning Java on his to do list.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B75332" w14:paraId="30528CDB" w14:textId="77777777">
        <w:trPr>
          <w:tblHeader/>
        </w:trPr>
        <w:tc>
          <w:tcPr>
            <w:tcW w:w="6300" w:type="dxa"/>
          </w:tcPr>
          <w:p w14:paraId="04597FCC" w14:textId="77777777" w:rsidR="00B75332" w:rsidRDefault="00522300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14:paraId="788856AD" w14:textId="77777777" w:rsidR="00B75332" w:rsidRDefault="00522300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14:paraId="21721313" w14:textId="77777777" w:rsidR="00B75332" w:rsidRDefault="00522300">
            <w:pPr>
              <w:pStyle w:val="Heading2"/>
              <w:spacing w:after="0"/>
            </w:pPr>
            <w:r>
              <w:t>Deadline</w:t>
            </w:r>
            <w:r w:rsidR="00843CAE">
              <w:t>/Completion</w:t>
            </w:r>
          </w:p>
        </w:tc>
      </w:tr>
      <w:tr w:rsidR="00B75332" w14:paraId="424E9159" w14:textId="77777777">
        <w:sdt>
          <w:sdtPr>
            <w:id w:val="137700020"/>
            <w:placeholder>
              <w:docPart w:val="423E4930217847D7AE2A3A7818566150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14:paraId="69F275F0" w14:textId="77777777" w:rsidR="00B75332" w:rsidRDefault="00843CAE" w:rsidP="00843CAE">
                <w:pPr>
                  <w:spacing w:after="0"/>
                </w:pPr>
                <w:r>
                  <w:t>Project Choice – Open Classes project</w:t>
                </w:r>
              </w:p>
            </w:tc>
          </w:sdtContent>
        </w:sdt>
        <w:sdt>
          <w:sdtPr>
            <w:id w:val="-1851939870"/>
            <w:placeholder>
              <w:docPart w:val="F19EAE535AD948A99EB2DCE9C34872DD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14:paraId="15A363DD" w14:textId="77777777" w:rsidR="00B75332" w:rsidRDefault="00843CAE" w:rsidP="00843CAE">
                <w:pPr>
                  <w:spacing w:after="0"/>
                </w:pPr>
                <w:r>
                  <w:t>Discussion</w:t>
                </w:r>
              </w:p>
            </w:tc>
          </w:sdtContent>
        </w:sdt>
        <w:sdt>
          <w:sdtPr>
            <w:id w:val="1926693023"/>
            <w:placeholder>
              <w:docPart w:val="58922F2F4D63463C8F319DE4FE0F0AAD"/>
            </w:placeholder>
            <w:date w:fullDate="2016-01-26T15:1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383AC970" w14:textId="77777777" w:rsidR="00B75332" w:rsidRDefault="00843CAE" w:rsidP="00843CAE">
                <w:pPr>
                  <w:spacing w:after="0"/>
                </w:pPr>
                <w:r>
                  <w:t>1/26/2016 3:10 PM</w:t>
                </w:r>
              </w:p>
            </w:tc>
          </w:sdtContent>
        </w:sdt>
      </w:tr>
      <w:tr w:rsidR="00B75332" w14:paraId="1A595FB1" w14:textId="77777777">
        <w:sdt>
          <w:sdtPr>
            <w:id w:val="798041499"/>
            <w:placeholder>
              <w:docPart w:val="423E4930217847D7AE2A3A7818566150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14:paraId="5B2ADDFE" w14:textId="77777777" w:rsidR="00B75332" w:rsidRDefault="00B3068A" w:rsidP="00B3068A">
                <w:pPr>
                  <w:spacing w:after="0"/>
                </w:pPr>
                <w:r>
                  <w:t>Project Language - Java</w:t>
                </w:r>
              </w:p>
            </w:tc>
          </w:sdtContent>
        </w:sdt>
        <w:sdt>
          <w:sdtPr>
            <w:id w:val="-418639239"/>
            <w:placeholder>
              <w:docPart w:val="F19EAE535AD948A99EB2DCE9C34872DD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14:paraId="1693513D" w14:textId="77777777" w:rsidR="00B75332" w:rsidRDefault="00B3068A" w:rsidP="00B3068A">
                <w:pPr>
                  <w:spacing w:after="0"/>
                </w:pPr>
                <w:r>
                  <w:t>Discussion</w:t>
                </w:r>
              </w:p>
            </w:tc>
          </w:sdtContent>
        </w:sdt>
        <w:sdt>
          <w:sdtPr>
            <w:id w:val="-12148702"/>
            <w:placeholder>
              <w:docPart w:val="58922F2F4D63463C8F319DE4FE0F0AAD"/>
            </w:placeholder>
            <w:date w:fullDate="2016-01-26T15:15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2CA03D38" w14:textId="77777777" w:rsidR="00B75332" w:rsidRDefault="00B3068A" w:rsidP="00B3068A">
                <w:pPr>
                  <w:spacing w:after="0"/>
                </w:pPr>
                <w:r>
                  <w:t>1/26/2016 3:15 PM</w:t>
                </w:r>
              </w:p>
            </w:tc>
          </w:sdtContent>
        </w:sdt>
      </w:tr>
    </w:tbl>
    <w:p w14:paraId="71B8D4AD" w14:textId="77777777" w:rsidR="00B75332" w:rsidRDefault="00B75332" w:rsidP="00B3068A">
      <w:pPr>
        <w:pStyle w:val="Subtitle"/>
      </w:pPr>
    </w:p>
    <w:sectPr w:rsidR="00B75332"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C7693" w14:textId="77777777" w:rsidR="009848FF" w:rsidRDefault="009848FF">
      <w:r>
        <w:separator/>
      </w:r>
    </w:p>
    <w:p w14:paraId="39BD9283" w14:textId="77777777" w:rsidR="009848FF" w:rsidRDefault="009848FF"/>
    <w:p w14:paraId="38AA6C67" w14:textId="77777777" w:rsidR="009848FF" w:rsidRDefault="009848FF"/>
  </w:endnote>
  <w:endnote w:type="continuationSeparator" w:id="0">
    <w:p w14:paraId="0B6D5EC3" w14:textId="77777777" w:rsidR="009848FF" w:rsidRDefault="009848FF">
      <w:r>
        <w:continuationSeparator/>
      </w:r>
    </w:p>
    <w:p w14:paraId="7DD92319" w14:textId="77777777" w:rsidR="009848FF" w:rsidRDefault="009848FF"/>
    <w:p w14:paraId="0E246222" w14:textId="77777777" w:rsidR="009848FF" w:rsidRDefault="009848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32FC6" w14:textId="760D5F8B" w:rsidR="00B75332" w:rsidRDefault="0052230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7F9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A12A" w14:textId="707CF986" w:rsidR="00807F99" w:rsidRDefault="00807F9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807F99"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3AEE543D" w14:textId="77777777" w:rsidR="00807F99" w:rsidRDefault="00807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23F02" w14:textId="77777777" w:rsidR="009848FF" w:rsidRDefault="009848FF">
      <w:r>
        <w:separator/>
      </w:r>
    </w:p>
    <w:p w14:paraId="4EE7F8A2" w14:textId="77777777" w:rsidR="009848FF" w:rsidRDefault="009848FF"/>
    <w:p w14:paraId="343A2E94" w14:textId="77777777" w:rsidR="009848FF" w:rsidRDefault="009848FF"/>
  </w:footnote>
  <w:footnote w:type="continuationSeparator" w:id="0">
    <w:p w14:paraId="6D52E59B" w14:textId="77777777" w:rsidR="009848FF" w:rsidRDefault="009848FF">
      <w:r>
        <w:continuationSeparator/>
      </w:r>
    </w:p>
    <w:p w14:paraId="203F53B0" w14:textId="77777777" w:rsidR="009848FF" w:rsidRDefault="009848FF"/>
    <w:p w14:paraId="387A3B77" w14:textId="77777777" w:rsidR="009848FF" w:rsidRDefault="009848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0"/>
    <w:rsid w:val="000806C0"/>
    <w:rsid w:val="0019673B"/>
    <w:rsid w:val="00522300"/>
    <w:rsid w:val="00807F99"/>
    <w:rsid w:val="00843CAE"/>
    <w:rsid w:val="008729D7"/>
    <w:rsid w:val="00880789"/>
    <w:rsid w:val="009848FF"/>
    <w:rsid w:val="00B3068A"/>
    <w:rsid w:val="00B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4C645"/>
  <w15:chartTrackingRefBased/>
  <w15:docId w15:val="{D33FBA33-FF06-4BD8-B9F7-72152C35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nowles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D599B6C29D4DB7B2C6044F927F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45731-E233-4C8B-9F9B-26BA5ABEEB5D}"/>
      </w:docPartPr>
      <w:docPartBody>
        <w:p w:rsidR="00F634A9" w:rsidRDefault="00D52948">
          <w:pPr>
            <w:pStyle w:val="C6D599B6C29D4DB7B2C6044F927FF68A"/>
          </w:pPr>
          <w:r>
            <w:t>[Meeting Title]</w:t>
          </w:r>
        </w:p>
      </w:docPartBody>
    </w:docPart>
    <w:docPart>
      <w:docPartPr>
        <w:name w:val="1D7C9EED571B41B69B58FF7FBD90E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61C7F-D58F-4BD4-9312-26074EF48BBB}"/>
      </w:docPartPr>
      <w:docPartBody>
        <w:p w:rsidR="00F634A9" w:rsidRDefault="00D52948">
          <w:pPr>
            <w:pStyle w:val="1D7C9EED571B41B69B58FF7FBD90ED9F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158E7D4072034697962010522DD4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5ED1E-A86F-452C-93A3-2C210C045C46}"/>
      </w:docPartPr>
      <w:docPartBody>
        <w:p w:rsidR="00F634A9" w:rsidRDefault="00D52948">
          <w:pPr>
            <w:pStyle w:val="158E7D4072034697962010522DD4C06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974F8C93CD8A457C8C1C238842321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64EDC-561E-4D5C-A2A1-AD18EC28F603}"/>
      </w:docPartPr>
      <w:docPartBody>
        <w:p w:rsidR="00F634A9" w:rsidRDefault="00D52948">
          <w:pPr>
            <w:pStyle w:val="974F8C93CD8A457C8C1C238842321695"/>
          </w:pPr>
          <w:r>
            <w:t>[Name]</w:t>
          </w:r>
        </w:p>
      </w:docPartBody>
    </w:docPart>
    <w:docPart>
      <w:docPartPr>
        <w:name w:val="3F043986641D45A7981B404E3C881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AC4C3-5994-41E8-81DE-171702809A42}"/>
      </w:docPartPr>
      <w:docPartBody>
        <w:p w:rsidR="00F634A9" w:rsidRDefault="00D52948">
          <w:pPr>
            <w:pStyle w:val="3F043986641D45A7981B404E3C881A26"/>
          </w:pPr>
          <w:r>
            <w:t>[Purpose]</w:t>
          </w:r>
        </w:p>
      </w:docPartBody>
    </w:docPart>
    <w:docPart>
      <w:docPartPr>
        <w:name w:val="AA2C4B6D4EBF42C9BC8C0F9B5939C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405D-E663-4FED-9894-EA53B66E8C1F}"/>
      </w:docPartPr>
      <w:docPartBody>
        <w:p w:rsidR="00F634A9" w:rsidRDefault="00D52948">
          <w:pPr>
            <w:pStyle w:val="AA2C4B6D4EBF42C9BC8C0F9B5939CF25"/>
          </w:pPr>
          <w:r>
            <w:t>[Attendees]</w:t>
          </w:r>
        </w:p>
      </w:docPartBody>
    </w:docPart>
    <w:docPart>
      <w:docPartPr>
        <w:name w:val="D0C94F3CFE4D4F7BA9E1616544688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ABB3-F780-4534-8F34-FDB7FD730753}"/>
      </w:docPartPr>
      <w:docPartBody>
        <w:p w:rsidR="00F634A9" w:rsidRDefault="00D52948">
          <w:pPr>
            <w:pStyle w:val="D0C94F3CFE4D4F7BA9E16165446889E7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6B2D50E815F34CB490AD657D46FF6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DD179-7CC4-419B-AEDA-7E70A3C88C93}"/>
      </w:docPartPr>
      <w:docPartBody>
        <w:p w:rsidR="00F634A9" w:rsidRDefault="00D52948">
          <w:pPr>
            <w:pStyle w:val="6B2D50E815F34CB490AD657D46FF650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D486C5AAAF8A4D6FA644EFBCAF9DE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EBB16-D32F-46BA-84F0-FE68959996AF}"/>
      </w:docPartPr>
      <w:docPartBody>
        <w:p w:rsidR="00F634A9" w:rsidRDefault="00D52948">
          <w:pPr>
            <w:pStyle w:val="D486C5AAAF8A4D6FA644EFBCAF9DE007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B32CA1D5DAE54E169288C2C195C29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4CF6A-5B34-44DB-BDE1-BD86886D3609}"/>
      </w:docPartPr>
      <w:docPartBody>
        <w:p w:rsidR="00F634A9" w:rsidRDefault="00D52948">
          <w:pPr>
            <w:pStyle w:val="B32CA1D5DAE54E169288C2C195C296B0"/>
          </w:pPr>
          <w:r>
            <w:t>[Conversation]</w:t>
          </w:r>
        </w:p>
      </w:docPartBody>
    </w:docPart>
    <w:docPart>
      <w:docPartPr>
        <w:name w:val="423E4930217847D7AE2A3A781856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43B72-2B2B-421F-AFB5-F2C027D7716A}"/>
      </w:docPartPr>
      <w:docPartBody>
        <w:p w:rsidR="00F634A9" w:rsidRDefault="00D52948">
          <w:pPr>
            <w:pStyle w:val="423E4930217847D7AE2A3A7818566150"/>
          </w:pPr>
          <w:r>
            <w:t>[Topic]</w:t>
          </w:r>
        </w:p>
      </w:docPartBody>
    </w:docPart>
    <w:docPart>
      <w:docPartPr>
        <w:name w:val="F19EAE535AD948A99EB2DCE9C348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C30B-A508-437F-AE97-17552D6CBC75}"/>
      </w:docPartPr>
      <w:docPartBody>
        <w:p w:rsidR="00F634A9" w:rsidRDefault="00D52948">
          <w:pPr>
            <w:pStyle w:val="F19EAE535AD948A99EB2DCE9C34872DD"/>
          </w:pPr>
          <w:r>
            <w:t>[Presenter]</w:t>
          </w:r>
        </w:p>
      </w:docPartBody>
    </w:docPart>
    <w:docPart>
      <w:docPartPr>
        <w:name w:val="58922F2F4D63463C8F319DE4FE0F0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D16B1-734A-41FE-BA5D-DB7BB8F5892C}"/>
      </w:docPartPr>
      <w:docPartBody>
        <w:p w:rsidR="00F634A9" w:rsidRDefault="00D52948">
          <w:pPr>
            <w:pStyle w:val="58922F2F4D63463C8F319DE4FE0F0AAD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A9"/>
    <w:rsid w:val="00D52948"/>
    <w:rsid w:val="00F6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599B6C29D4DB7B2C6044F927FF68A">
    <w:name w:val="C6D599B6C29D4DB7B2C6044F927FF68A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1D7C9EED571B41B69B58FF7FBD90ED9F">
    <w:name w:val="1D7C9EED571B41B69B58FF7FBD90ED9F"/>
  </w:style>
  <w:style w:type="paragraph" w:customStyle="1" w:styleId="158E7D4072034697962010522DD4C06D">
    <w:name w:val="158E7D4072034697962010522DD4C06D"/>
  </w:style>
  <w:style w:type="paragraph" w:customStyle="1" w:styleId="974F8C93CD8A457C8C1C238842321695">
    <w:name w:val="974F8C93CD8A457C8C1C238842321695"/>
  </w:style>
  <w:style w:type="paragraph" w:customStyle="1" w:styleId="3F043986641D45A7981B404E3C881A26">
    <w:name w:val="3F043986641D45A7981B404E3C881A26"/>
  </w:style>
  <w:style w:type="paragraph" w:customStyle="1" w:styleId="AA2C4B6D4EBF42C9BC8C0F9B5939CF25">
    <w:name w:val="AA2C4B6D4EBF42C9BC8C0F9B5939CF25"/>
  </w:style>
  <w:style w:type="paragraph" w:customStyle="1" w:styleId="D0C94F3CFE4D4F7BA9E16165446889E7">
    <w:name w:val="D0C94F3CFE4D4F7BA9E16165446889E7"/>
  </w:style>
  <w:style w:type="paragraph" w:customStyle="1" w:styleId="6B2D50E815F34CB490AD657D46FF650B">
    <w:name w:val="6B2D50E815F34CB490AD657D46FF650B"/>
  </w:style>
  <w:style w:type="paragraph" w:customStyle="1" w:styleId="D486C5AAAF8A4D6FA644EFBCAF9DE007">
    <w:name w:val="D486C5AAAF8A4D6FA644EFBCAF9DE007"/>
  </w:style>
  <w:style w:type="paragraph" w:customStyle="1" w:styleId="B32CA1D5DAE54E169288C2C195C296B0">
    <w:name w:val="B32CA1D5DAE54E169288C2C195C296B0"/>
  </w:style>
  <w:style w:type="paragraph" w:customStyle="1" w:styleId="E86236A4E0404B8399084668FABFFCF6">
    <w:name w:val="E86236A4E0404B8399084668FABFFCF6"/>
  </w:style>
  <w:style w:type="paragraph" w:customStyle="1" w:styleId="423E4930217847D7AE2A3A7818566150">
    <w:name w:val="423E4930217847D7AE2A3A7818566150"/>
  </w:style>
  <w:style w:type="paragraph" w:customStyle="1" w:styleId="F19EAE535AD948A99EB2DCE9C34872DD">
    <w:name w:val="F19EAE535AD948A99EB2DCE9C34872DD"/>
  </w:style>
  <w:style w:type="paragraph" w:customStyle="1" w:styleId="58922F2F4D63463C8F319DE4FE0F0AAD">
    <w:name w:val="58922F2F4D63463C8F319DE4FE0F0AAD"/>
  </w:style>
  <w:style w:type="paragraph" w:customStyle="1" w:styleId="1182F932F3204B589079FC54A31CAE70">
    <w:name w:val="1182F932F3204B589079FC54A31CAE70"/>
  </w:style>
  <w:style w:type="paragraph" w:customStyle="1" w:styleId="7FF7E832A21241ECBFB7E65A37DDA04B">
    <w:name w:val="7FF7E832A21241ECBFB7E65A37DDA04B"/>
  </w:style>
  <w:style w:type="paragraph" w:customStyle="1" w:styleId="69A28D4D79D2451399C878511DFB1543">
    <w:name w:val="69A28D4D79D2451399C878511DFB1543"/>
    <w:rsid w:val="00F63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44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Knowles</dc:creator>
  <cp:keywords/>
  <cp:lastModifiedBy>Amy Knowles</cp:lastModifiedBy>
  <cp:revision>4</cp:revision>
  <dcterms:created xsi:type="dcterms:W3CDTF">2016-01-27T04:46:00Z</dcterms:created>
  <dcterms:modified xsi:type="dcterms:W3CDTF">2016-01-28T14:34:00Z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